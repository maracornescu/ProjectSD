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7A" w:rsidRPr="00B90E27" w:rsidRDefault="000726B4" w:rsidP="001D139C">
      <w:pPr>
        <w:pStyle w:val="Titlu"/>
        <w:jc w:val="right"/>
        <w:rPr>
          <w:rFonts w:ascii="Times New Roman" w:hAnsi="Times New Roman"/>
        </w:rPr>
      </w:pPr>
      <w:fldSimple w:instr=" SUBJECT  \* MERGEFORMAT ">
        <w:r w:rsidR="00DC21FF">
          <w:rPr>
            <w:rFonts w:ascii="Times New Roman" w:hAnsi="Times New Roman"/>
          </w:rPr>
          <w:t>Online Ticket Booking System</w:t>
        </w:r>
      </w:fldSimple>
    </w:p>
    <w:p w:rsidR="0085257A" w:rsidRPr="00B90E27" w:rsidRDefault="000726B4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B90E27" w:rsidRDefault="009806C0">
      <w:pPr>
        <w:pStyle w:val="Titlu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B90E27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DC21FF">
            <w:pPr>
              <w:pStyle w:val="Tabletext"/>
            </w:pPr>
            <w:r>
              <w:t>19/03/2018</w:t>
            </w:r>
          </w:p>
        </w:tc>
        <w:tc>
          <w:tcPr>
            <w:tcW w:w="1152" w:type="dxa"/>
          </w:tcPr>
          <w:p w:rsidR="0085257A" w:rsidRPr="00B90E27" w:rsidRDefault="00DC21F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DC21FF">
            <w:pPr>
              <w:pStyle w:val="Tabletext"/>
            </w:pPr>
            <w:r>
              <w:t>Cornescu Andreea Mara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Default="000726B4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0726B4">
        <w:fldChar w:fldCharType="begin"/>
      </w:r>
      <w:r w:rsidR="0085257A" w:rsidRPr="00B90E27">
        <w:instrText xml:space="preserve"> TOC \o "1-3" </w:instrText>
      </w:r>
      <w:r w:rsidRPr="000726B4">
        <w:fldChar w:fldCharType="separate"/>
      </w:r>
      <w:r w:rsidR="006C5FBF" w:rsidRPr="005656B5">
        <w:rPr>
          <w:noProof/>
        </w:rPr>
        <w:t>1.</w:t>
      </w:r>
      <w:r w:rsidR="006C5FBF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>
        <w:rPr>
          <w:noProof/>
        </w:rPr>
      </w:r>
      <w:r>
        <w:rPr>
          <w:noProof/>
        </w:rPr>
        <w:fldChar w:fldCharType="separate"/>
      </w:r>
      <w:r w:rsidR="006C5FBF">
        <w:rPr>
          <w:noProof/>
        </w:rPr>
        <w:t>4</w:t>
      </w:r>
      <w:r>
        <w:rPr>
          <w:noProof/>
        </w:rPr>
        <w:fldChar w:fldCharType="end"/>
      </w:r>
    </w:p>
    <w:p w:rsidR="006C5FBF" w:rsidRDefault="006C5FBF">
      <w:pPr>
        <w:pStyle w:val="Cuprin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4</w:t>
      </w:r>
      <w:r w:rsidR="000726B4">
        <w:rPr>
          <w:noProof/>
        </w:rPr>
        <w:fldChar w:fldCharType="end"/>
      </w:r>
    </w:p>
    <w:p w:rsidR="006C5FBF" w:rsidRDefault="006C5FBF">
      <w:pPr>
        <w:pStyle w:val="Cuprin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4</w:t>
      </w:r>
      <w:r w:rsidR="000726B4">
        <w:rPr>
          <w:noProof/>
        </w:rPr>
        <w:fldChar w:fldCharType="end"/>
      </w:r>
    </w:p>
    <w:p w:rsidR="006C5FBF" w:rsidRDefault="006C5FBF">
      <w:pPr>
        <w:pStyle w:val="Cuprin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4</w:t>
      </w:r>
      <w:r w:rsidR="000726B4">
        <w:rPr>
          <w:noProof/>
        </w:rPr>
        <w:fldChar w:fldCharType="end"/>
      </w:r>
    </w:p>
    <w:p w:rsidR="006C5FBF" w:rsidRDefault="006C5FBF">
      <w:pPr>
        <w:pStyle w:val="Cuprin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4</w:t>
      </w:r>
      <w:r w:rsidR="000726B4">
        <w:rPr>
          <w:noProof/>
        </w:rPr>
        <w:fldChar w:fldCharType="end"/>
      </w:r>
    </w:p>
    <w:p w:rsidR="006C5FBF" w:rsidRDefault="006C5FBF">
      <w:pPr>
        <w:pStyle w:val="Cuprin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4</w:t>
      </w:r>
      <w:r w:rsidR="000726B4">
        <w:rPr>
          <w:noProof/>
        </w:rPr>
        <w:fldChar w:fldCharType="end"/>
      </w:r>
    </w:p>
    <w:p w:rsidR="006C5FBF" w:rsidRDefault="006C5FBF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4</w:t>
      </w:r>
      <w:r w:rsidR="000726B4">
        <w:rPr>
          <w:noProof/>
        </w:rPr>
        <w:fldChar w:fldCharType="end"/>
      </w:r>
    </w:p>
    <w:p w:rsidR="006C5FBF" w:rsidRDefault="006C5FBF">
      <w:pPr>
        <w:pStyle w:val="Cuprin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4</w:t>
      </w:r>
      <w:r w:rsidR="000726B4">
        <w:rPr>
          <w:noProof/>
        </w:rPr>
        <w:fldChar w:fldCharType="end"/>
      </w:r>
    </w:p>
    <w:p w:rsidR="006C5FBF" w:rsidRDefault="006C5FBF">
      <w:pPr>
        <w:pStyle w:val="Cuprin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4</w:t>
      </w:r>
      <w:r w:rsidR="000726B4">
        <w:rPr>
          <w:noProof/>
        </w:rPr>
        <w:fldChar w:fldCharType="end"/>
      </w:r>
    </w:p>
    <w:p w:rsidR="006C5FBF" w:rsidRDefault="006C5FBF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5</w:t>
      </w:r>
      <w:r w:rsidR="000726B4">
        <w:rPr>
          <w:noProof/>
        </w:rPr>
        <w:fldChar w:fldCharType="end"/>
      </w:r>
    </w:p>
    <w:p w:rsidR="006C5FBF" w:rsidRDefault="006C5FBF">
      <w:pPr>
        <w:pStyle w:val="Cuprin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5</w:t>
      </w:r>
      <w:r w:rsidR="000726B4">
        <w:rPr>
          <w:noProof/>
        </w:rPr>
        <w:fldChar w:fldCharType="end"/>
      </w:r>
    </w:p>
    <w:p w:rsidR="006C5FBF" w:rsidRDefault="006C5FBF">
      <w:pPr>
        <w:pStyle w:val="Cuprin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5</w:t>
      </w:r>
      <w:r w:rsidR="000726B4">
        <w:rPr>
          <w:noProof/>
        </w:rPr>
        <w:fldChar w:fldCharType="end"/>
      </w:r>
    </w:p>
    <w:p w:rsidR="006C5FBF" w:rsidRDefault="006C5FBF">
      <w:pPr>
        <w:pStyle w:val="Cuprin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6</w:t>
      </w:r>
      <w:r w:rsidR="000726B4">
        <w:rPr>
          <w:noProof/>
        </w:rPr>
        <w:fldChar w:fldCharType="end"/>
      </w:r>
    </w:p>
    <w:p w:rsidR="006C5FBF" w:rsidRDefault="006C5FBF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 w:rsidR="000726B4"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 w:rsidR="000726B4">
        <w:rPr>
          <w:noProof/>
        </w:rPr>
      </w:r>
      <w:r w:rsidR="000726B4">
        <w:rPr>
          <w:noProof/>
        </w:rPr>
        <w:fldChar w:fldCharType="separate"/>
      </w:r>
      <w:r>
        <w:rPr>
          <w:noProof/>
        </w:rPr>
        <w:t>6</w:t>
      </w:r>
      <w:r w:rsidR="000726B4">
        <w:rPr>
          <w:noProof/>
        </w:rPr>
        <w:fldChar w:fldCharType="end"/>
      </w:r>
    </w:p>
    <w:p w:rsidR="0085257A" w:rsidRPr="00B90E27" w:rsidRDefault="000726B4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DF2FB1" w:rsidRPr="00DF2FB1" w:rsidRDefault="00DF2FB1" w:rsidP="00DF2FB1"/>
    <w:p w:rsidR="00DF2FB1" w:rsidRPr="00DF2FB1" w:rsidRDefault="00DF2FB1" w:rsidP="00DF2FB1">
      <w:pPr>
        <w:ind w:firstLine="720"/>
        <w:rPr>
          <w:b/>
        </w:rPr>
      </w:pPr>
      <w:r w:rsidRPr="00B90E27">
        <w:t>The purpose of this document is to collect, analyze, and define high-level needs and</w:t>
      </w:r>
      <w:r>
        <w:t xml:space="preserve"> features of the </w:t>
      </w:r>
      <w:r w:rsidR="00DC21FF">
        <w:t xml:space="preserve">Online Ticket Booking </w:t>
      </w:r>
      <w:r>
        <w:t>System</w:t>
      </w:r>
      <w:r w:rsidRPr="00B90E27">
        <w:t xml:space="preserve">. It focuses on the capabilities needed by the stakeholders and the target users, and </w:t>
      </w:r>
      <w:r w:rsidRPr="00B90E27">
        <w:rPr>
          <w:b/>
          <w:bCs/>
        </w:rPr>
        <w:t>why</w:t>
      </w:r>
      <w:r w:rsidRPr="00B90E27">
        <w:t xml:space="preserve"> these needs exist. The de</w:t>
      </w:r>
      <w:r>
        <w:t>tails of how the system</w:t>
      </w:r>
      <w:r w:rsidRPr="00B90E27">
        <w:t xml:space="preserve"> fulfills these needs are detailed in the use-case and supplementary specifications.</w:t>
      </w:r>
    </w:p>
    <w:p w:rsidR="00DF2FB1" w:rsidRPr="00DF2FB1" w:rsidRDefault="00DF2FB1" w:rsidP="00DF2FB1"/>
    <w:p w:rsidR="0085257A" w:rsidRDefault="0085257A">
      <w:pPr>
        <w:pStyle w:val="Titlu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85257A" w:rsidRPr="00B90E27" w:rsidRDefault="004F1829" w:rsidP="004F1829">
      <w:pPr>
        <w:ind w:firstLine="720"/>
      </w:pPr>
      <w:r>
        <w:t>The</w:t>
      </w:r>
      <w:r w:rsidRPr="00B90E27">
        <w:t xml:space="preserve"> </w:t>
      </w:r>
      <w:r w:rsidRPr="00B90E27">
        <w:rPr>
          <w:b/>
          <w:bCs/>
        </w:rPr>
        <w:t xml:space="preserve">Vision </w:t>
      </w:r>
      <w:r w:rsidRPr="00B90E27">
        <w:t>document</w:t>
      </w:r>
      <w:r>
        <w:t xml:space="preserve"> gives a useful insight to the project</w:t>
      </w:r>
      <w:r w:rsidR="00AE2AB4">
        <w:t>’</w:t>
      </w:r>
      <w:r w:rsidR="00B83F9D">
        <w:t>s thought process</w:t>
      </w:r>
      <w:r>
        <w:t>.</w:t>
      </w:r>
    </w:p>
    <w:p w:rsidR="0085257A" w:rsidRDefault="0085257A">
      <w:pPr>
        <w:pStyle w:val="Titlu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D91113" w:rsidRPr="00102234" w:rsidRDefault="00D91113" w:rsidP="00102234">
      <w:pPr>
        <w:ind w:firstLine="720"/>
      </w:pPr>
      <w:r w:rsidRPr="00102234">
        <w:t xml:space="preserve">The scope of </w:t>
      </w:r>
      <w:r w:rsidR="00A90627">
        <w:t>this document is to provide the data needed</w:t>
      </w:r>
      <w:r w:rsidR="00B83F9D">
        <w:t xml:space="preserve"> in order </w:t>
      </w:r>
      <w:r w:rsidR="00102234" w:rsidRPr="00102234">
        <w:t>to understand what the application is supposed to do and to describe a series of solutions that will be later implemented.</w:t>
      </w:r>
    </w:p>
    <w:p w:rsidR="0085257A" w:rsidRDefault="0085257A">
      <w:pPr>
        <w:pStyle w:val="Titlu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9157F3" w:rsidRDefault="009157F3" w:rsidP="009157F3"/>
    <w:p w:rsidR="009157F3" w:rsidRDefault="009157F3" w:rsidP="009157F3">
      <w:r>
        <w:rPr>
          <w:b/>
          <w:bCs/>
        </w:rPr>
        <w:t>Advance purchase requirement</w:t>
      </w:r>
      <w:r>
        <w:t xml:space="preserve"> – Ticket must be purchased a minimum number of days/hours before the bus departs.</w:t>
      </w:r>
    </w:p>
    <w:p w:rsidR="009157F3" w:rsidRDefault="009157F3" w:rsidP="009157F3">
      <w:r>
        <w:rPr>
          <w:b/>
          <w:bCs/>
        </w:rPr>
        <w:t>Electronic ticket</w:t>
      </w:r>
      <w:r>
        <w:t xml:space="preserve"> – </w:t>
      </w:r>
      <w:r w:rsidR="00B16110">
        <w:t>Paperless electronic document used for ticketing passengers, commonly referred to as “E-ticket”.</w:t>
      </w:r>
    </w:p>
    <w:p w:rsidR="009157F3" w:rsidRDefault="009157F3" w:rsidP="009157F3">
      <w:r>
        <w:rPr>
          <w:rStyle w:val="Robust"/>
        </w:rPr>
        <w:t>Group</w:t>
      </w:r>
      <w:r>
        <w:t xml:space="preserve"> – </w:t>
      </w:r>
      <w:r w:rsidR="00EB03D1">
        <w:t xml:space="preserve">Multiple </w:t>
      </w:r>
      <w:r w:rsidR="00EB03D1">
        <w:rPr>
          <w:rStyle w:val="Accentuat"/>
        </w:rPr>
        <w:t>Customers</w:t>
      </w:r>
      <w:r w:rsidR="00EB03D1">
        <w:t xml:space="preserve"> travelling together on a </w:t>
      </w:r>
      <w:r w:rsidR="00EB03D1">
        <w:rPr>
          <w:rStyle w:val="Accentuat"/>
        </w:rPr>
        <w:t>Booking</w:t>
      </w:r>
      <w:r w:rsidR="00EB03D1">
        <w:t>.</w:t>
      </w:r>
    </w:p>
    <w:p w:rsidR="00DC3B7D" w:rsidRDefault="00DC3B7D" w:rsidP="00DC3B7D">
      <w:r>
        <w:rPr>
          <w:b/>
          <w:bCs/>
        </w:rPr>
        <w:t>Cancellation penalty</w:t>
      </w:r>
      <w:r>
        <w:t xml:space="preserve"> – A fee charged to customers that cancel booking reservations. Fees typically vary based on the agency or carrier.</w:t>
      </w:r>
    </w:p>
    <w:p w:rsidR="00DC3B7D" w:rsidRDefault="00DC3B7D" w:rsidP="009157F3"/>
    <w:p w:rsidR="00EB03D1" w:rsidRDefault="00EB03D1" w:rsidP="009157F3"/>
    <w:p w:rsidR="00EB03D1" w:rsidRDefault="00EB03D1" w:rsidP="009157F3">
      <w:r>
        <w:t>See more</w:t>
      </w:r>
      <w:r w:rsidR="00102234">
        <w:t xml:space="preserve"> in </w:t>
      </w:r>
      <w:r w:rsidR="00102234" w:rsidRPr="00102234">
        <w:rPr>
          <w:b/>
        </w:rPr>
        <w:t>Glossary</w:t>
      </w:r>
    </w:p>
    <w:p w:rsidR="009157F3" w:rsidRPr="009157F3" w:rsidRDefault="009157F3" w:rsidP="009157F3"/>
    <w:p w:rsidR="00CD5979" w:rsidRDefault="0085257A" w:rsidP="00CD5979">
      <w:pPr>
        <w:pStyle w:val="Titlu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CD5979" w:rsidRPr="00CD5979" w:rsidRDefault="00CD5979" w:rsidP="00CD5979"/>
    <w:p w:rsidR="0085257A" w:rsidRDefault="0085257A">
      <w:pPr>
        <w:pStyle w:val="Titlu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682010" w:rsidRDefault="00682010" w:rsidP="00682010"/>
    <w:p w:rsidR="00682010" w:rsidRPr="00682010" w:rsidRDefault="00682010" w:rsidP="00102234">
      <w:pPr>
        <w:ind w:firstLine="720"/>
      </w:pPr>
      <w:r>
        <w:t>Following, the Vision document describes in more detail the scope of the application, the target audience, specifying the existing problems people might</w:t>
      </w:r>
      <w:r w:rsidR="005F0FC3">
        <w:t xml:space="preserve"> encounter,</w:t>
      </w:r>
      <w:r w:rsidR="008D4540">
        <w:t xml:space="preserve"> proposing </w:t>
      </w:r>
      <w:r>
        <w:t>solution</w:t>
      </w:r>
      <w:r w:rsidR="008D4540">
        <w:t>s to deal with these</w:t>
      </w:r>
      <w:r>
        <w:t xml:space="preserve"> problems</w:t>
      </w:r>
      <w:r w:rsidR="008D4540">
        <w:t>,</w:t>
      </w:r>
      <w:r w:rsidR="00DF2355">
        <w:t xml:space="preserve"> describing why the application is useful and how it would be better than other products from the same category already existing on the market.</w:t>
      </w: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Default="0085257A" w:rsidP="00F669DB">
      <w:pPr>
        <w:pStyle w:val="Titlu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381A01" w:rsidRPr="00381A01" w:rsidRDefault="00381A01" w:rsidP="00381A01"/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lastRenderedPageBreak/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997E5E" w:rsidRDefault="00DF2355" w:rsidP="00813C20">
            <w:pPr>
              <w:pStyle w:val="InfoBlue"/>
            </w:pPr>
            <w:r w:rsidRPr="00997E5E">
              <w:t>waiting in line for a ticket</w:t>
            </w:r>
            <w:r w:rsidR="00D47204" w:rsidRPr="00997E5E">
              <w:t xml:space="preserve"> and the need of calling to make a reservation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DF2355" w:rsidP="00813C20">
            <w:pPr>
              <w:pStyle w:val="InfoBlue"/>
            </w:pPr>
            <w:r w:rsidRPr="003C5A1C">
              <w:t xml:space="preserve">the people who need to go from one place to another and don’t have other </w:t>
            </w:r>
            <w:r w:rsidR="007F6B41">
              <w:t>means of travelling</w:t>
            </w:r>
            <w:r w:rsidRPr="003C5A1C">
              <w:t>, but also the bus agencies</w:t>
            </w:r>
            <w:r w:rsidR="00D47204">
              <w:t>,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3C5A1C" w:rsidRDefault="00D47204" w:rsidP="00813C20">
            <w:pPr>
              <w:pStyle w:val="InfoBlue"/>
            </w:pPr>
            <w:r w:rsidRPr="003C5A1C">
              <w:t>people wasting their time, and companies loosing clients due to bad organization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4A00BA" w:rsidP="00813C20">
            <w:pPr>
              <w:pStyle w:val="InfoBlue"/>
            </w:pPr>
            <w:r>
              <w:t xml:space="preserve">Creating </w:t>
            </w:r>
            <w:r w:rsidR="00D47204" w:rsidRPr="003C5A1C">
              <w:t>a web platform where people have t</w:t>
            </w:r>
            <w:r w:rsidR="004A6268" w:rsidRPr="003C5A1C">
              <w:t>he possibility to book a ticket at all the existing bus agencies, choose the method of payment, and receive an</w:t>
            </w:r>
            <w:r w:rsidR="001D743F">
              <w:t xml:space="preserve"> electronic</w:t>
            </w:r>
            <w:r w:rsidR="004A6268" w:rsidRPr="003C5A1C">
              <w:t xml:space="preserve"> ticket</w:t>
            </w:r>
            <w:r w:rsidR="004A6268">
              <w:t>.</w:t>
            </w:r>
          </w:p>
        </w:tc>
      </w:tr>
    </w:tbl>
    <w:p w:rsidR="0085257A" w:rsidRPr="00B90E27" w:rsidRDefault="0085257A">
      <w:pPr>
        <w:pStyle w:val="Titlu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813C20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4A6268" w:rsidP="00813C20">
            <w:pPr>
              <w:pStyle w:val="InfoBlue"/>
            </w:pPr>
            <w:r w:rsidRPr="00EF31FE">
              <w:t>travelers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F31FE" w:rsidRDefault="004A6268" w:rsidP="00813C20">
            <w:pPr>
              <w:pStyle w:val="InfoBlue"/>
            </w:pPr>
            <w:r w:rsidRPr="00EF31FE">
              <w:t>need to book a ticket to a certain destination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</w:t>
            </w:r>
            <w:r w:rsidR="004A6268">
              <w:t xml:space="preserve"> “Online Booking Ticket System”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F31FE" w:rsidRDefault="0085257A" w:rsidP="00813C20">
            <w:pPr>
              <w:pStyle w:val="InfoBlue"/>
            </w:pPr>
            <w:r w:rsidRPr="00EF31FE">
              <w:t>is a</w:t>
            </w:r>
            <w:r w:rsidR="004A6268" w:rsidRPr="00EF31FE">
              <w:t xml:space="preserve"> web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4A6268">
            <w:pPr>
              <w:pStyle w:val="Corptext"/>
              <w:keepNext/>
              <w:ind w:left="72"/>
            </w:pPr>
            <w:r>
              <w:t>Which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F31FE" w:rsidRDefault="004A6268" w:rsidP="00813C20">
            <w:pPr>
              <w:pStyle w:val="InfoBlue"/>
            </w:pPr>
            <w:r w:rsidRPr="00EF31FE">
              <w:t xml:space="preserve">wants to make it easier for people </w:t>
            </w:r>
            <w:r w:rsidR="00BB4FB4">
              <w:t xml:space="preserve">to make a reservation </w:t>
            </w:r>
            <w:r w:rsidRPr="00EF31FE">
              <w:t>and to reduce the time they need to wait in order to buy it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EF31FE" w:rsidRDefault="004A6268" w:rsidP="00813C20">
            <w:pPr>
              <w:pStyle w:val="InfoBlue"/>
            </w:pPr>
            <w:r w:rsidRPr="00EF31FE">
              <w:t xml:space="preserve">most of the existing applications which only have the possibility </w:t>
            </w:r>
            <w:r w:rsidR="00BB4FB4">
              <w:t xml:space="preserve">of seeing </w:t>
            </w:r>
            <w:r w:rsidRPr="00EF31FE">
              <w:t xml:space="preserve">the bus program, </w:t>
            </w:r>
            <w:r w:rsidR="00BB4FB4">
              <w:t>the user not being able to book or buy the ticket online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EF31FE" w:rsidRDefault="003C5A1C" w:rsidP="00813C20">
            <w:pPr>
              <w:pStyle w:val="InfoBlue"/>
            </w:pPr>
            <w:r w:rsidRPr="00EF31FE">
              <w:t>w</w:t>
            </w:r>
            <w:r w:rsidR="004A6268" w:rsidRPr="00EF31FE">
              <w:t xml:space="preserve">ants </w:t>
            </w:r>
            <w:r w:rsidRPr="00EF31FE">
              <w:t>to provide an easy-to-</w:t>
            </w:r>
            <w:r w:rsidR="004A6268" w:rsidRPr="00EF31FE">
              <w:t xml:space="preserve">use solution for people to </w:t>
            </w:r>
            <w:r w:rsidRPr="00EF31FE">
              <w:t>book a ticket anywhere in the country</w:t>
            </w:r>
          </w:p>
        </w:tc>
      </w:tr>
    </w:tbl>
    <w:p w:rsidR="0085257A" w:rsidRPr="00B90E27" w:rsidRDefault="0085257A" w:rsidP="00813C20">
      <w:pPr>
        <w:pStyle w:val="InfoBlue"/>
      </w:pPr>
    </w:p>
    <w:p w:rsidR="0085257A" w:rsidRDefault="0085257A">
      <w:pPr>
        <w:pStyle w:val="Titlu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:rsidR="00DF2054" w:rsidRDefault="00DF2054" w:rsidP="00DF2054">
      <w:pPr>
        <w:ind w:firstLine="720"/>
      </w:pPr>
      <w:r w:rsidRPr="00B90E27">
        <w:t>This section provides a profile of the stakeholders and users involved in the project, and the key problems that they perceive to be addressed by the proposed solution.</w:t>
      </w:r>
    </w:p>
    <w:p w:rsidR="00DF2054" w:rsidRPr="00DF2054" w:rsidRDefault="00DF2054" w:rsidP="00DF2054"/>
    <w:p w:rsidR="0085257A" w:rsidRPr="00B90E27" w:rsidRDefault="0085257A">
      <w:pPr>
        <w:pStyle w:val="Titlu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:rsidR="0085257A" w:rsidRPr="00B90E27" w:rsidRDefault="0085257A" w:rsidP="00813C2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AE2AB4" w:rsidRDefault="00AE2AB4" w:rsidP="00813C20">
            <w:pPr>
              <w:pStyle w:val="InfoBlue"/>
            </w:pPr>
            <w:r w:rsidRPr="00AE2AB4">
              <w:t>Bus Agencies</w:t>
            </w:r>
          </w:p>
        </w:tc>
        <w:tc>
          <w:tcPr>
            <w:tcW w:w="2610" w:type="dxa"/>
          </w:tcPr>
          <w:p w:rsidR="0085257A" w:rsidRPr="00B90E27" w:rsidRDefault="00BB4FB4" w:rsidP="00544F9A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 xml:space="preserve">Bus agencies have </w:t>
            </w:r>
            <w:r w:rsidR="00813C20">
              <w:t>a</w:t>
            </w:r>
            <w:r w:rsidR="00544F9A">
              <w:t>n</w:t>
            </w:r>
            <w:r w:rsidR="00813C20">
              <w:t xml:space="preserve"> interest in supporting such a system because it will simplify and organize their employees work</w:t>
            </w:r>
          </w:p>
        </w:tc>
        <w:tc>
          <w:tcPr>
            <w:tcW w:w="3960" w:type="dxa"/>
          </w:tcPr>
          <w:p w:rsidR="00813C20" w:rsidRPr="00813C20" w:rsidRDefault="00813C20" w:rsidP="00813C20">
            <w:pPr>
              <w:pStyle w:val="InfoBlue"/>
            </w:pPr>
            <w:r>
              <w:t>E</w:t>
            </w:r>
            <w:r w:rsidRPr="00813C20">
              <w:t>nsures that the system will be maintainable</w:t>
            </w:r>
          </w:p>
          <w:p w:rsidR="00AE2AB4" w:rsidRPr="00AE2AB4" w:rsidRDefault="00AE2AB4" w:rsidP="00813C20">
            <w:pPr>
              <w:pStyle w:val="InfoBlue"/>
            </w:pPr>
            <w:r w:rsidRPr="00AE2AB4">
              <w:t>Provides the means for travelling</w:t>
            </w:r>
          </w:p>
          <w:p w:rsidR="00AE2AB4" w:rsidRDefault="00AE2AB4" w:rsidP="00AE2AB4">
            <w:pPr>
              <w:pStyle w:val="Corptext"/>
              <w:ind w:left="0"/>
            </w:pPr>
            <w:r>
              <w:t>Provides details about the bus program</w:t>
            </w:r>
          </w:p>
          <w:p w:rsidR="0085257A" w:rsidRPr="00B90E27" w:rsidRDefault="00AE2AB4" w:rsidP="00AE2AB4">
            <w:pPr>
              <w:pStyle w:val="Corptext"/>
              <w:ind w:left="0"/>
            </w:pPr>
            <w:r>
              <w:t>Announces any changes and updates</w:t>
            </w:r>
          </w:p>
        </w:tc>
      </w:tr>
    </w:tbl>
    <w:p w:rsidR="0085257A" w:rsidRPr="00B90E27" w:rsidRDefault="0085257A">
      <w:pPr>
        <w:pStyle w:val="Titlu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p w:rsidR="0085257A" w:rsidRPr="00B90E27" w:rsidRDefault="0085257A" w:rsidP="00813C2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440"/>
        <w:gridCol w:w="2160"/>
        <w:gridCol w:w="2520"/>
        <w:gridCol w:w="2628"/>
      </w:tblGrid>
      <w:tr w:rsidR="0085257A" w:rsidRPr="00B90E27" w:rsidTr="00F34378">
        <w:trPr>
          <w:trHeight w:val="418"/>
        </w:trPr>
        <w:tc>
          <w:tcPr>
            <w:tcW w:w="144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lastRenderedPageBreak/>
              <w:t>Name</w:t>
            </w:r>
          </w:p>
        </w:tc>
        <w:tc>
          <w:tcPr>
            <w:tcW w:w="216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52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F34378">
        <w:trPr>
          <w:trHeight w:val="976"/>
        </w:trPr>
        <w:tc>
          <w:tcPr>
            <w:tcW w:w="1440" w:type="dxa"/>
          </w:tcPr>
          <w:p w:rsidR="00EF31FE" w:rsidRPr="00AE2AB4" w:rsidRDefault="00EF31FE" w:rsidP="00813C20">
            <w:pPr>
              <w:pStyle w:val="InfoBlue"/>
            </w:pPr>
            <w:r w:rsidRPr="00AE2AB4">
              <w:t>Customer</w:t>
            </w:r>
          </w:p>
        </w:tc>
        <w:tc>
          <w:tcPr>
            <w:tcW w:w="2160" w:type="dxa"/>
          </w:tcPr>
          <w:p w:rsidR="0085257A" w:rsidRPr="00AE2AB4" w:rsidRDefault="00F34378" w:rsidP="00813C20">
            <w:pPr>
              <w:pStyle w:val="InfoBlue"/>
            </w:pPr>
            <w:r>
              <w:t>Person</w:t>
            </w:r>
            <w:r w:rsidR="00EF31FE" w:rsidRPr="00AE2AB4">
              <w:t xml:space="preserve"> seeking for means to travel</w:t>
            </w:r>
          </w:p>
        </w:tc>
        <w:tc>
          <w:tcPr>
            <w:tcW w:w="2520" w:type="dxa"/>
          </w:tcPr>
          <w:p w:rsidR="00D15DC2" w:rsidRPr="00AE2AB4" w:rsidRDefault="00D15DC2" w:rsidP="00813C20">
            <w:pPr>
              <w:pStyle w:val="InfoBlue"/>
            </w:pPr>
            <w:r w:rsidRPr="00AE2AB4">
              <w:t>Rate agencies</w:t>
            </w:r>
          </w:p>
          <w:p w:rsidR="00D15DC2" w:rsidRPr="00D15DC2" w:rsidRDefault="00D15DC2" w:rsidP="00813C20">
            <w:pPr>
              <w:pStyle w:val="InfoBlue"/>
            </w:pPr>
          </w:p>
        </w:tc>
        <w:tc>
          <w:tcPr>
            <w:tcW w:w="2628" w:type="dxa"/>
          </w:tcPr>
          <w:p w:rsidR="0085257A" w:rsidRPr="00B90E27" w:rsidRDefault="0085257A" w:rsidP="00813C20">
            <w:pPr>
              <w:pStyle w:val="InfoBlue"/>
            </w:pPr>
          </w:p>
        </w:tc>
      </w:tr>
      <w:tr w:rsidR="00D15DC2" w:rsidRPr="00B90E27" w:rsidTr="00F34378">
        <w:trPr>
          <w:trHeight w:val="976"/>
        </w:trPr>
        <w:tc>
          <w:tcPr>
            <w:tcW w:w="1440" w:type="dxa"/>
          </w:tcPr>
          <w:p w:rsidR="00AE2AB4" w:rsidRPr="00AE2AB4" w:rsidRDefault="00D15DC2" w:rsidP="00813C20">
            <w:pPr>
              <w:pStyle w:val="InfoBlue"/>
            </w:pPr>
            <w:r w:rsidRPr="00AE2AB4">
              <w:t>Administrato</w:t>
            </w:r>
            <w:r w:rsidR="00AE2AB4" w:rsidRPr="00AE2AB4">
              <w:t>r</w:t>
            </w:r>
          </w:p>
        </w:tc>
        <w:tc>
          <w:tcPr>
            <w:tcW w:w="2160" w:type="dxa"/>
          </w:tcPr>
          <w:p w:rsidR="00D15DC2" w:rsidRDefault="003E1E6B" w:rsidP="00F34378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Person which has</w:t>
            </w:r>
            <w:r w:rsidR="00F34378">
              <w:t xml:space="preserve"> the ability to edit bus and employee status, create bus schedules</w:t>
            </w:r>
          </w:p>
        </w:tc>
        <w:tc>
          <w:tcPr>
            <w:tcW w:w="2520" w:type="dxa"/>
          </w:tcPr>
          <w:p w:rsidR="00813C20" w:rsidRPr="00813C20" w:rsidRDefault="00D15DC2" w:rsidP="00813C20">
            <w:pPr>
              <w:pStyle w:val="InfoBlue"/>
            </w:pPr>
            <w:r w:rsidRPr="00AE2AB4">
              <w:t>Application maintenance</w:t>
            </w:r>
          </w:p>
        </w:tc>
        <w:tc>
          <w:tcPr>
            <w:tcW w:w="2628" w:type="dxa"/>
          </w:tcPr>
          <w:p w:rsidR="00D15DC2" w:rsidRPr="00AE2AB4" w:rsidRDefault="00D15DC2" w:rsidP="00813C20">
            <w:pPr>
              <w:pStyle w:val="InfoBlue"/>
            </w:pPr>
          </w:p>
        </w:tc>
      </w:tr>
      <w:tr w:rsidR="00D15DC2" w:rsidRPr="00B90E27" w:rsidTr="00F34378">
        <w:trPr>
          <w:trHeight w:val="976"/>
        </w:trPr>
        <w:tc>
          <w:tcPr>
            <w:tcW w:w="1440" w:type="dxa"/>
          </w:tcPr>
          <w:p w:rsidR="00D15DC2" w:rsidRPr="00AE2AB4" w:rsidRDefault="00D15DC2" w:rsidP="00813C20">
            <w:pPr>
              <w:pStyle w:val="InfoBlue"/>
            </w:pPr>
            <w:r w:rsidRPr="00AE2AB4">
              <w:t>Employee</w:t>
            </w:r>
          </w:p>
        </w:tc>
        <w:tc>
          <w:tcPr>
            <w:tcW w:w="2160" w:type="dxa"/>
          </w:tcPr>
          <w:p w:rsidR="00D15DC2" w:rsidRDefault="003E1E6B" w:rsidP="00F34378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 xml:space="preserve">Person which is given access to </w:t>
            </w:r>
            <w:r w:rsidR="00F34378">
              <w:t xml:space="preserve">reservation management </w:t>
            </w:r>
            <w:r>
              <w:t>activities, view</w:t>
            </w:r>
            <w:r w:rsidR="00F34378">
              <w:t xml:space="preserve"> </w:t>
            </w:r>
            <w:r>
              <w:t>reservation data</w:t>
            </w:r>
            <w:r w:rsidR="00F34378">
              <w:t>, print tickets</w:t>
            </w:r>
          </w:p>
        </w:tc>
        <w:tc>
          <w:tcPr>
            <w:tcW w:w="2520" w:type="dxa"/>
          </w:tcPr>
          <w:p w:rsidR="00D15DC2" w:rsidRDefault="00813C20" w:rsidP="00813C20">
            <w:pPr>
              <w:pStyle w:val="InfoBlue"/>
            </w:pPr>
            <w:r>
              <w:t>Sell</w:t>
            </w:r>
            <w:r w:rsidR="00D15DC2" w:rsidRPr="00AE2AB4">
              <w:t xml:space="preserve"> ticket</w:t>
            </w:r>
            <w:r>
              <w:t>s</w:t>
            </w:r>
          </w:p>
          <w:p w:rsidR="00F34378" w:rsidRDefault="00F34378" w:rsidP="00F34378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Create, edit and cancel</w:t>
            </w:r>
          </w:p>
          <w:p w:rsidR="00F34378" w:rsidRDefault="00F34378" w:rsidP="00F34378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reservation and/or activated</w:t>
            </w:r>
          </w:p>
          <w:p w:rsidR="00F34378" w:rsidRPr="00F34378" w:rsidRDefault="00F34378" w:rsidP="00F34378">
            <w:pPr>
              <w:pStyle w:val="Corptext"/>
              <w:ind w:left="0"/>
            </w:pPr>
            <w:r>
              <w:t xml:space="preserve">tickets </w:t>
            </w:r>
            <w:r w:rsidRPr="00F34378">
              <w:t>(i.e. payment has been made)</w:t>
            </w:r>
          </w:p>
        </w:tc>
        <w:tc>
          <w:tcPr>
            <w:tcW w:w="2628" w:type="dxa"/>
          </w:tcPr>
          <w:p w:rsidR="00D15DC2" w:rsidRPr="00AE2AB4" w:rsidRDefault="00D15DC2" w:rsidP="00813C20">
            <w:pPr>
              <w:pStyle w:val="InfoBlue"/>
            </w:pPr>
            <w:r w:rsidRPr="00AE2AB4">
              <w:t>Bus Agencies</w:t>
            </w:r>
          </w:p>
        </w:tc>
      </w:tr>
    </w:tbl>
    <w:p w:rsidR="0085257A" w:rsidRPr="00B90E27" w:rsidRDefault="0085257A">
      <w:pPr>
        <w:pStyle w:val="Corptext"/>
      </w:pPr>
    </w:p>
    <w:p w:rsidR="0085257A" w:rsidRDefault="0085257A">
      <w:pPr>
        <w:pStyle w:val="Titlu2"/>
        <w:rPr>
          <w:rFonts w:ascii="Times New Roman" w:hAnsi="Times New Roman"/>
        </w:rPr>
      </w:pPr>
      <w:bookmarkStart w:id="37" w:name="_Toc425054386"/>
      <w:bookmarkStart w:id="38" w:name="_Toc342757864"/>
      <w:bookmarkStart w:id="39" w:name="_Toc346297773"/>
      <w:bookmarkStart w:id="40" w:name="_Toc422186479"/>
      <w:bookmarkStart w:id="41" w:name="_Toc436203384"/>
      <w:bookmarkStart w:id="42" w:name="_Toc452813585"/>
      <w:bookmarkStart w:id="43" w:name="_Toc316556912"/>
      <w:r w:rsidRPr="00B90E27">
        <w:rPr>
          <w:rFonts w:ascii="Times New Roman" w:hAnsi="Times New Roman"/>
        </w:rPr>
        <w:t>User Environment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00DF2054" w:rsidRDefault="00DF2054" w:rsidP="00DF2054">
      <w:r>
        <w:t>“My Bus Secretary” is an online booking ticket system</w:t>
      </w:r>
      <w:r w:rsidR="00997E5E">
        <w:t>, which means that a</w:t>
      </w:r>
      <w:r>
        <w:t>nyone will be able to use</w:t>
      </w:r>
      <w:r w:rsidR="00997E5E">
        <w:t xml:space="preserve"> it</w:t>
      </w:r>
      <w:r>
        <w:t>, the only requirement being the internet</w:t>
      </w:r>
      <w:r w:rsidR="00997E5E">
        <w:t xml:space="preserve"> connection</w:t>
      </w:r>
      <w:r>
        <w:t>.</w:t>
      </w:r>
    </w:p>
    <w:p w:rsidR="00F87B7D" w:rsidRPr="00DF2054" w:rsidRDefault="00F87B7D" w:rsidP="00DF2054"/>
    <w:p w:rsidR="000854C3" w:rsidRPr="00F87B7D" w:rsidRDefault="0085257A" w:rsidP="00F87B7D">
      <w:pPr>
        <w:pStyle w:val="Titlu1"/>
        <w:rPr>
          <w:rFonts w:ascii="Times New Roman" w:hAnsi="Times New Roman"/>
        </w:rPr>
      </w:pPr>
      <w:bookmarkStart w:id="44" w:name="_Toc436203408"/>
      <w:bookmarkStart w:id="45" w:name="_Toc452813602"/>
      <w:bookmarkStart w:id="46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4"/>
      <w:bookmarkEnd w:id="45"/>
      <w:bookmarkEnd w:id="46"/>
    </w:p>
    <w:p w:rsidR="000854C3" w:rsidRDefault="000854C3" w:rsidP="000854C3">
      <w:pPr>
        <w:pStyle w:val="Corptext"/>
        <w:numPr>
          <w:ilvl w:val="0"/>
          <w:numId w:val="32"/>
        </w:numPr>
      </w:pPr>
      <w:r>
        <w:t>Internet connectivity</w:t>
      </w:r>
    </w:p>
    <w:p w:rsidR="000854C3" w:rsidRDefault="000B0971" w:rsidP="000854C3">
      <w:pPr>
        <w:pStyle w:val="Corptext"/>
        <w:numPr>
          <w:ilvl w:val="0"/>
          <w:numId w:val="32"/>
        </w:numPr>
      </w:pPr>
      <w:r>
        <w:t>Any device which has</w:t>
      </w:r>
      <w:r w:rsidR="000854C3">
        <w:t xml:space="preserve"> a browser</w:t>
      </w:r>
    </w:p>
    <w:p w:rsidR="000854C3" w:rsidRDefault="000854C3" w:rsidP="000854C3">
      <w:pPr>
        <w:pStyle w:val="Corptext"/>
        <w:numPr>
          <w:ilvl w:val="0"/>
          <w:numId w:val="32"/>
        </w:numPr>
      </w:pPr>
      <w:r>
        <w:t>Users need to create an account before booking a ticket</w:t>
      </w:r>
    </w:p>
    <w:p w:rsidR="000854C3" w:rsidRPr="000854C3" w:rsidRDefault="000854C3" w:rsidP="000854C3">
      <w:pPr>
        <w:pStyle w:val="Corptext"/>
        <w:numPr>
          <w:ilvl w:val="0"/>
          <w:numId w:val="32"/>
        </w:numPr>
      </w:pPr>
      <w:r>
        <w:t>Travel companies will have a custom account allowing them to see all the clients and their bookings</w:t>
      </w:r>
    </w:p>
    <w:sectPr w:rsidR="000854C3" w:rsidRPr="000854C3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BA1" w:rsidRDefault="00CE5BA1">
      <w:pPr>
        <w:spacing w:line="240" w:lineRule="auto"/>
      </w:pPr>
      <w:r>
        <w:separator/>
      </w:r>
    </w:p>
  </w:endnote>
  <w:endnote w:type="continuationSeparator" w:id="0">
    <w:p w:rsidR="00CE5BA1" w:rsidRDefault="00CE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DF2FB1">
              <w:t>&lt;Cornescu Andreea Mara</w:t>
            </w:r>
            <w:r>
              <w:t>&gt;</w:t>
            </w:r>
          </w:fldSimple>
          <w:r>
            <w:t xml:space="preserve">, </w:t>
          </w:r>
          <w:fldSimple w:instr=" DATE \@ &quot;yyyy&quot; ">
            <w:r w:rsidR="001D139C">
              <w:rPr>
                <w:noProof/>
              </w:rPr>
              <w:t>2018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0726B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0726B4">
            <w:rPr>
              <w:rStyle w:val="Numrdepagin"/>
            </w:rPr>
            <w:fldChar w:fldCharType="separate"/>
          </w:r>
          <w:r w:rsidR="008D4540">
            <w:rPr>
              <w:rStyle w:val="Numrdepagin"/>
              <w:noProof/>
            </w:rPr>
            <w:t>4</w:t>
          </w:r>
          <w:r w:rsidR="000726B4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BA1" w:rsidRDefault="00CE5BA1">
      <w:pPr>
        <w:spacing w:line="240" w:lineRule="auto"/>
      </w:pPr>
      <w:r>
        <w:separator/>
      </w:r>
    </w:p>
  </w:footnote>
  <w:footnote w:type="continuationSeparator" w:id="0">
    <w:p w:rsidR="00CE5BA1" w:rsidRDefault="00CE5B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0726B4">
    <w:pPr>
      <w:pBdr>
        <w:bottom w:val="single" w:sz="6" w:space="1" w:color="auto"/>
      </w:pBdr>
      <w:jc w:val="right"/>
    </w:pPr>
    <w:fldSimple w:instr=" DOCPROPERTY &quot;Company&quot;  \* MERGEFORMAT ">
      <w:r w:rsidR="00DF2FB1">
        <w:rPr>
          <w:rFonts w:ascii="Arial" w:hAnsi="Arial"/>
          <w:b/>
          <w:sz w:val="36"/>
        </w:rPr>
        <w:t>Cornescu Andreea Mara</w:t>
      </w:r>
    </w:fldSimple>
  </w:p>
  <w:p w:rsidR="00AD439A" w:rsidRDefault="000726B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DF2FB1">
        <w:rPr>
          <w:rFonts w:ascii="Arial" w:hAnsi="Arial"/>
          <w:b/>
          <w:sz w:val="36"/>
        </w:rPr>
        <w:t>30431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  <w:p w:rsidR="00232DBA" w:rsidRDefault="00232DB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726B4" w:rsidP="00DC21FF">
          <w:fldSimple w:instr=" SUBJECT  \* MERGEFORMAT ">
            <w:r w:rsidR="00DC21FF">
              <w:t>Online Ticket Booking System</w:t>
            </w:r>
          </w:fldSimple>
        </w:p>
      </w:tc>
      <w:tc>
        <w:tcPr>
          <w:tcW w:w="3179" w:type="dxa"/>
        </w:tcPr>
        <w:p w:rsidR="00AD439A" w:rsidRDefault="00DC21FF" w:rsidP="00DC21F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</w:t>
          </w:r>
          <w:r w:rsidR="00AD439A">
            <w:t>.0</w:t>
          </w:r>
        </w:p>
      </w:tc>
    </w:tr>
    <w:tr w:rsidR="00AD439A">
      <w:tc>
        <w:tcPr>
          <w:tcW w:w="6379" w:type="dxa"/>
        </w:tcPr>
        <w:p w:rsidR="00AD439A" w:rsidRDefault="000726B4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:rsidR="00AD439A" w:rsidRDefault="00DC21FF" w:rsidP="00DC21FF">
          <w:r>
            <w:t xml:space="preserve">  Date:  </w:t>
          </w:r>
          <w:r w:rsidR="00DF2FB1">
            <w:t>19/03/2018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177056"/>
    <w:multiLevelType w:val="hybridMultilevel"/>
    <w:tmpl w:val="D66C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97D2758"/>
    <w:multiLevelType w:val="hybridMultilevel"/>
    <w:tmpl w:val="7E10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6"/>
  </w:num>
  <w:num w:numId="17">
    <w:abstractNumId w:val="26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5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30"/>
  </w:num>
  <w:num w:numId="29">
    <w:abstractNumId w:val="17"/>
  </w:num>
  <w:num w:numId="30">
    <w:abstractNumId w:val="4"/>
  </w:num>
  <w:num w:numId="31">
    <w:abstractNumId w:val="24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0726B4"/>
    <w:rsid w:val="000854C3"/>
    <w:rsid w:val="000B0971"/>
    <w:rsid w:val="00102234"/>
    <w:rsid w:val="001525E0"/>
    <w:rsid w:val="001A181B"/>
    <w:rsid w:val="001C7458"/>
    <w:rsid w:val="001D139C"/>
    <w:rsid w:val="001D42BB"/>
    <w:rsid w:val="001D743F"/>
    <w:rsid w:val="00232DBA"/>
    <w:rsid w:val="002D46CE"/>
    <w:rsid w:val="0030735A"/>
    <w:rsid w:val="00381A01"/>
    <w:rsid w:val="003C5A1C"/>
    <w:rsid w:val="003E1A74"/>
    <w:rsid w:val="003E1E6B"/>
    <w:rsid w:val="003F0813"/>
    <w:rsid w:val="004A00BA"/>
    <w:rsid w:val="004A6268"/>
    <w:rsid w:val="004F1829"/>
    <w:rsid w:val="00544F9A"/>
    <w:rsid w:val="005A3207"/>
    <w:rsid w:val="005F0FC3"/>
    <w:rsid w:val="00600853"/>
    <w:rsid w:val="00682010"/>
    <w:rsid w:val="006C5FBF"/>
    <w:rsid w:val="0073239A"/>
    <w:rsid w:val="007F6B41"/>
    <w:rsid w:val="00813C20"/>
    <w:rsid w:val="00840FE9"/>
    <w:rsid w:val="0085257A"/>
    <w:rsid w:val="00885DB9"/>
    <w:rsid w:val="008D4540"/>
    <w:rsid w:val="008E1346"/>
    <w:rsid w:val="009157F3"/>
    <w:rsid w:val="00934D1B"/>
    <w:rsid w:val="009362A2"/>
    <w:rsid w:val="0095544E"/>
    <w:rsid w:val="009806C0"/>
    <w:rsid w:val="00997E5E"/>
    <w:rsid w:val="009B5BF2"/>
    <w:rsid w:val="00A61AF1"/>
    <w:rsid w:val="00A61FD4"/>
    <w:rsid w:val="00A633E5"/>
    <w:rsid w:val="00A90627"/>
    <w:rsid w:val="00AB15B2"/>
    <w:rsid w:val="00AD439A"/>
    <w:rsid w:val="00AE2AB4"/>
    <w:rsid w:val="00B16110"/>
    <w:rsid w:val="00B56935"/>
    <w:rsid w:val="00B83F9D"/>
    <w:rsid w:val="00B90E27"/>
    <w:rsid w:val="00B944EA"/>
    <w:rsid w:val="00BB4FB4"/>
    <w:rsid w:val="00BE1B76"/>
    <w:rsid w:val="00C05D80"/>
    <w:rsid w:val="00C24CF0"/>
    <w:rsid w:val="00C35D85"/>
    <w:rsid w:val="00C73E61"/>
    <w:rsid w:val="00CD5979"/>
    <w:rsid w:val="00CE5BA1"/>
    <w:rsid w:val="00D15DC2"/>
    <w:rsid w:val="00D47204"/>
    <w:rsid w:val="00D91113"/>
    <w:rsid w:val="00DC21FF"/>
    <w:rsid w:val="00DC3B7D"/>
    <w:rsid w:val="00DF1DF0"/>
    <w:rsid w:val="00DF2054"/>
    <w:rsid w:val="00DF2355"/>
    <w:rsid w:val="00DF2FB1"/>
    <w:rsid w:val="00E41E57"/>
    <w:rsid w:val="00E55EE3"/>
    <w:rsid w:val="00EB03D1"/>
    <w:rsid w:val="00EF31FE"/>
    <w:rsid w:val="00F34378"/>
    <w:rsid w:val="00F36150"/>
    <w:rsid w:val="00F62521"/>
    <w:rsid w:val="00F669DB"/>
    <w:rsid w:val="00F87B7D"/>
    <w:rsid w:val="00FC7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basedOn w:val="Fontdeparagrafimplicit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813C20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basedOn w:val="Fontdeparagrafimplici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Robust">
    <w:name w:val="Strong"/>
    <w:basedOn w:val="Fontdeparagrafimplicit"/>
    <w:uiPriority w:val="22"/>
    <w:qFormat/>
    <w:rsid w:val="009157F3"/>
    <w:rPr>
      <w:b/>
      <w:bCs/>
    </w:rPr>
  </w:style>
  <w:style w:type="character" w:styleId="Accentuat">
    <w:name w:val="Emphasis"/>
    <w:basedOn w:val="Fontdeparagrafimplicit"/>
    <w:uiPriority w:val="20"/>
    <w:qFormat/>
    <w:rsid w:val="00EB03D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85B8F-0888-46AD-8C6B-69F82F80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530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Mara</cp:lastModifiedBy>
  <cp:revision>31</cp:revision>
  <cp:lastPrinted>2001-03-15T12:26:00Z</cp:lastPrinted>
  <dcterms:created xsi:type="dcterms:W3CDTF">2010-02-24T07:49:00Z</dcterms:created>
  <dcterms:modified xsi:type="dcterms:W3CDTF">2018-03-21T16:57:00Z</dcterms:modified>
</cp:coreProperties>
</file>